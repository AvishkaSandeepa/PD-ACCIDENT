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page layout table"/>
      </w:tblPr>
      <w:tblGrid>
        <w:gridCol w:w="9360"/>
      </w:tblGrid>
      <w:tr w:rsidR="009000CE" w14:paraId="6C54B557" w14:textId="77777777">
        <w:trPr>
          <w:trHeight w:val="2430"/>
        </w:trPr>
        <w:tc>
          <w:tcPr>
            <w:tcW w:w="9350" w:type="dxa"/>
            <w:vAlign w:val="bottom"/>
          </w:tcPr>
          <w:sdt>
            <w:sdtPr>
              <w:alias w:val="Title"/>
              <w:tag w:val=""/>
              <w:id w:val="-1457634406"/>
              <w:placeholder>
                <w:docPart w:val="1D990F4C6A334C0E8DEAC84C80800F4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14:paraId="7415330F" w14:textId="25B091DA" w:rsidR="009000CE" w:rsidRDefault="00ED34AE" w:rsidP="00ED34AE">
                <w:pPr>
                  <w:pStyle w:val="Title"/>
                </w:pPr>
                <w:r>
                  <w:t>&lt;PROJECT NAME&gt;</w:t>
                </w:r>
                <w:r w:rsidR="00184AA9">
                  <w:t xml:space="preserve"> </w:t>
                </w:r>
                <w:r>
                  <w:t>Executive Summary</w:t>
                </w:r>
              </w:p>
            </w:sdtContent>
          </w:sdt>
        </w:tc>
      </w:tr>
      <w:tr w:rsidR="009000CE" w14:paraId="70FBC1D6" w14:textId="77777777">
        <w:trPr>
          <w:trHeight w:val="6705"/>
        </w:trPr>
        <w:tc>
          <w:tcPr>
            <w:tcW w:w="9350" w:type="dxa"/>
            <w:vAlign w:val="bottom"/>
          </w:tcPr>
          <w:p w14:paraId="08BDC438" w14:textId="517C4DA1" w:rsidR="009000CE" w:rsidRDefault="00673915">
            <w:pPr>
              <w:pStyle w:val="Heading3"/>
            </w:pPr>
            <w:sdt>
              <w:sdtPr>
                <w:alias w:val="Your Name"/>
                <w:tag w:val=""/>
                <w:id w:val="691496539"/>
                <w:placeholder>
                  <w:docPart w:val="A18DEC0687044EE589B3BF2C1A2713C0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ED34AE">
                  <w:t>Group Member Names</w:t>
                </w:r>
              </w:sdtContent>
            </w:sdt>
          </w:p>
          <w:p w14:paraId="731D4453" w14:textId="77777777" w:rsidR="009000CE" w:rsidRDefault="00184AA9">
            <w:pPr>
              <w:pStyle w:val="Heading3"/>
            </w:pPr>
            <w:r>
              <w:t>2810ICT Software Technologies</w:t>
            </w:r>
          </w:p>
          <w:p w14:paraId="44D315E5" w14:textId="77777777" w:rsidR="009000CE" w:rsidRDefault="00673915" w:rsidP="00184AA9">
            <w:pPr>
              <w:pStyle w:val="Heading3"/>
            </w:pPr>
            <w:sdt>
              <w:sdtPr>
                <w:id w:val="1657335012"/>
                <w:placeholder>
                  <w:docPart w:val="CCAB335EBB7D49D09A6FD43A25F22038"/>
                </w:placeholder>
                <w:date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184AA9">
                  <w:t>Date</w:t>
                </w:r>
              </w:sdtContent>
            </w:sdt>
          </w:p>
        </w:tc>
      </w:tr>
    </w:tbl>
    <w:p w14:paraId="0548322C" w14:textId="77777777" w:rsidR="009000CE" w:rsidRDefault="009000CE"/>
    <w:p w14:paraId="3DB9662D" w14:textId="77777777" w:rsidR="009000CE" w:rsidRDefault="009000CE">
      <w:pPr>
        <w:sectPr w:rsidR="009000CE">
          <w:footerReference w:type="first" r:id="rId8"/>
          <w:pgSz w:w="12240" w:h="15840" w:code="1"/>
          <w:pgMar w:top="1440" w:right="1440" w:bottom="1440" w:left="1440" w:header="720" w:footer="720" w:gutter="0"/>
          <w:pgBorders w:display="firstPage">
            <w:top w:val="single" w:sz="36" w:space="1" w:color="2E74B5" w:themeColor="accent1" w:themeShade="BF"/>
            <w:left w:val="single" w:sz="36" w:space="4" w:color="2E74B5" w:themeColor="accent1" w:themeShade="BF"/>
            <w:bottom w:val="single" w:sz="36" w:space="1" w:color="2E74B5" w:themeColor="accent1" w:themeShade="BF"/>
            <w:right w:val="single" w:sz="36" w:space="4" w:color="2E74B5" w:themeColor="accent1" w:themeShade="BF"/>
          </w:pgBorders>
          <w:cols w:space="720"/>
          <w:vAlign w:val="center"/>
          <w:docGrid w:linePitch="360"/>
        </w:sectPr>
      </w:pPr>
    </w:p>
    <w:p w14:paraId="3B7BDCDA" w14:textId="77777777" w:rsidR="00BF227C" w:rsidRDefault="00673915" w:rsidP="00BF227C">
      <w:pPr>
        <w:pStyle w:val="Heading1"/>
      </w:pPr>
      <w:sdt>
        <w:sdtPr>
          <w:id w:val="-1860497024"/>
          <w:placeholder>
            <w:docPart w:val="8C09BC55A5FB455B83B3DD7146A24890"/>
          </w:placeholder>
          <w:temporary/>
          <w:showingPlcHdr/>
          <w15:appearance w15:val="hidden"/>
        </w:sdtPr>
        <w:sdtEndPr/>
        <w:sdtContent>
          <w:r w:rsidR="00184AA9" w:rsidRPr="00184AA9">
            <w:t>Abstract</w:t>
          </w:r>
        </w:sdtContent>
      </w:sdt>
    </w:p>
    <w:p w14:paraId="40AC39B0" w14:textId="0FF0065B" w:rsidR="00852CF1" w:rsidRDefault="00BF227C" w:rsidP="00BF227C">
      <w:pPr>
        <w:ind w:left="0"/>
      </w:pPr>
      <w:r>
        <w:t xml:space="preserve">Due to </w:t>
      </w:r>
      <w:r w:rsidR="00AD4741">
        <w:t xml:space="preserve">the </w:t>
      </w:r>
      <w:r>
        <w:t xml:space="preserve">rapid increase in the world population and high population densities in urban and suburban areas, the number of street accidents </w:t>
      </w:r>
      <w:r w:rsidR="00466A4A">
        <w:t>ha</w:t>
      </w:r>
      <w:r w:rsidR="00AD4741">
        <w:t>s</w:t>
      </w:r>
      <w:r w:rsidR="00466A4A">
        <w:t xml:space="preserve"> been</w:t>
      </w:r>
      <w:r>
        <w:t xml:space="preserve"> increased.</w:t>
      </w:r>
      <w:r w:rsidR="00466A4A">
        <w:t xml:space="preserve"> Since the data available related to </w:t>
      </w:r>
      <w:r w:rsidR="00852CF1">
        <w:t>street accidents is bulky and unstructured, most people are not interested in analyzing data to get a better understanding of the reasons for these accidents to minimize street accidents.</w:t>
      </w:r>
    </w:p>
    <w:p w14:paraId="0710D47A" w14:textId="5C290984" w:rsidR="00466A4A" w:rsidRDefault="00BF227C" w:rsidP="00BF227C">
      <w:pPr>
        <w:ind w:left="0"/>
      </w:pPr>
      <w:r>
        <w:t>In our project</w:t>
      </w:r>
      <w:r w:rsidR="00AD4741">
        <w:t>,</w:t>
      </w:r>
      <w:r>
        <w:t xml:space="preserve"> we have developed a Machine Learning model to analyze</w:t>
      </w:r>
      <w:r w:rsidR="00852CF1">
        <w:t xml:space="preserve"> a</w:t>
      </w:r>
      <w:r>
        <w:t xml:space="preserve"> give</w:t>
      </w:r>
      <w:r w:rsidR="00852CF1">
        <w:t>n</w:t>
      </w:r>
      <w:r>
        <w:t xml:space="preserve"> set of data. </w:t>
      </w:r>
    </w:p>
    <w:p w14:paraId="2602CD8B" w14:textId="32A13390" w:rsidR="009000CE" w:rsidRDefault="00BF227C" w:rsidP="00AE59A0">
      <w:pPr>
        <w:ind w:left="0"/>
      </w:pPr>
      <w:r>
        <w:t>The user can set a period that needs to be analyzed as the starting dat</w:t>
      </w:r>
      <w:r w:rsidR="00AD4741">
        <w:t>e</w:t>
      </w:r>
      <w:r>
        <w:t xml:space="preserve"> and ending date of the period. The data can be further analyzed according to </w:t>
      </w:r>
      <w:r w:rsidR="00AD4741">
        <w:t xml:space="preserve">the </w:t>
      </w:r>
      <w:r>
        <w:t>time of a day by giving the starting time and the ending time of time duration as inputs to the model.</w:t>
      </w:r>
    </w:p>
    <w:sdt>
      <w:sdtPr>
        <w:id w:val="-1979136580"/>
        <w:placeholder>
          <w:docPart w:val="559836C371A8476EB4033E4A51528256"/>
        </w:placeholder>
        <w:temporary/>
        <w:showingPlcHdr/>
        <w15:appearance w15:val="hidden"/>
      </w:sdtPr>
      <w:sdtEndPr/>
      <w:sdtContent>
        <w:p w14:paraId="54940EC2" w14:textId="77777777" w:rsidR="009000CE" w:rsidRDefault="00184AA9">
          <w:pPr>
            <w:pStyle w:val="Heading1"/>
          </w:pPr>
          <w:r>
            <w:t>Introduction</w:t>
          </w:r>
        </w:p>
      </w:sdtContent>
    </w:sdt>
    <w:p w14:paraId="47BF1361" w14:textId="1FD54B7C" w:rsidR="00AE59A0" w:rsidRDefault="00466A4A" w:rsidP="00AD4741">
      <w:pPr>
        <w:ind w:left="0"/>
        <w:rPr>
          <w:sz w:val="28"/>
          <w:szCs w:val="28"/>
        </w:rPr>
      </w:pPr>
      <w:r w:rsidRPr="00852CF1">
        <w:t xml:space="preserve">The </w:t>
      </w:r>
      <w:r w:rsidR="00852CF1" w:rsidRPr="00852CF1">
        <w:t>focus</w:t>
      </w:r>
      <w:r w:rsidRPr="00852CF1">
        <w:t xml:space="preserve"> </w:t>
      </w:r>
      <w:r w:rsidR="00852CF1">
        <w:t xml:space="preserve">of </w:t>
      </w:r>
      <w:r w:rsidR="00852CF1" w:rsidRPr="00852CF1">
        <w:t>this project is to represent data in an effective manner to the user</w:t>
      </w:r>
      <w:r w:rsidR="00AD4741">
        <w:t>, in such a way that the user can easily make decisions relying on these results.</w:t>
      </w:r>
      <w:r w:rsidR="00AE59A0">
        <w:t xml:space="preserve"> </w:t>
      </w:r>
      <w:r w:rsidR="00AD4741">
        <w:t>The c</w:t>
      </w:r>
      <w:r w:rsidR="00AE59A0">
        <w:t xml:space="preserve">overed </w:t>
      </w:r>
      <w:r w:rsidR="00AD4741">
        <w:t>period</w:t>
      </w:r>
      <w:r w:rsidR="00AE59A0">
        <w:t xml:space="preserve"> is fro</w:t>
      </w:r>
      <w:r w:rsidR="00AD4741">
        <w:t>m the year 2013-2019</w:t>
      </w:r>
    </w:p>
    <w:p w14:paraId="36FF5110" w14:textId="073772EB" w:rsidR="00AE59A0" w:rsidRDefault="00AE59A0" w:rsidP="00AE59A0">
      <w:pPr>
        <w:ind w:left="0"/>
      </w:pPr>
      <w:r>
        <w:t>In our model</w:t>
      </w:r>
      <w:r w:rsidR="00AD4741">
        <w:t>,</w:t>
      </w:r>
      <w:r>
        <w:t xml:space="preserve"> we offer 5 main features</w:t>
      </w:r>
    </w:p>
    <w:p w14:paraId="7BD5A77A" w14:textId="77777777" w:rsidR="00AE59A0" w:rsidRDefault="00AE59A0" w:rsidP="00AE59A0">
      <w:pPr>
        <w:pStyle w:val="ListParagraph"/>
        <w:numPr>
          <w:ilvl w:val="0"/>
          <w:numId w:val="2"/>
        </w:numPr>
      </w:pPr>
      <w:r>
        <w:t>For a user-selected period, display the information of all accidents that happened in the period</w:t>
      </w:r>
    </w:p>
    <w:p w14:paraId="4E86FD43" w14:textId="77777777" w:rsidR="00AE59A0" w:rsidRDefault="00AE59A0" w:rsidP="00AE59A0">
      <w:pPr>
        <w:pStyle w:val="ListParagraph"/>
        <w:numPr>
          <w:ilvl w:val="0"/>
          <w:numId w:val="2"/>
        </w:numPr>
      </w:pPr>
      <w:r>
        <w:t xml:space="preserve">For a user-selected period, produce a chart to show the number of accidents in each hour of the day (on average). </w:t>
      </w:r>
    </w:p>
    <w:p w14:paraId="2BAEDC9E" w14:textId="77777777" w:rsidR="00AE59A0" w:rsidRDefault="00AE59A0" w:rsidP="00AE59A0">
      <w:pPr>
        <w:pStyle w:val="ListParagraph"/>
        <w:numPr>
          <w:ilvl w:val="0"/>
          <w:numId w:val="2"/>
        </w:numPr>
      </w:pPr>
      <w:r>
        <w:t xml:space="preserve">For a user-selected period, retrieve all accidents caused by an accident type that contains a keyword (user entered) </w:t>
      </w:r>
    </w:p>
    <w:p w14:paraId="6E5254BD" w14:textId="0A288BBF" w:rsidR="00AE59A0" w:rsidRDefault="00AE59A0" w:rsidP="00AE59A0">
      <w:pPr>
        <w:pStyle w:val="ListParagraph"/>
        <w:numPr>
          <w:ilvl w:val="0"/>
          <w:numId w:val="2"/>
        </w:numPr>
      </w:pPr>
      <w:r>
        <w:lastRenderedPageBreak/>
        <w:t>Allow the user to analyze the impact of alcohol in accidents according to the following criteria</w:t>
      </w:r>
    </w:p>
    <w:p w14:paraId="6789D177" w14:textId="34027B22" w:rsidR="00AE59A0" w:rsidRDefault="00AE59A0" w:rsidP="00AE59A0">
      <w:pPr>
        <w:pStyle w:val="ListParagraph"/>
        <w:numPr>
          <w:ilvl w:val="1"/>
          <w:numId w:val="2"/>
        </w:numPr>
      </w:pPr>
      <w:r>
        <w:t>Tends over time</w:t>
      </w:r>
    </w:p>
    <w:p w14:paraId="2D35B758" w14:textId="23FE6CB4" w:rsidR="00AE59A0" w:rsidRDefault="00AE59A0" w:rsidP="00AE59A0">
      <w:pPr>
        <w:pStyle w:val="ListParagraph"/>
        <w:numPr>
          <w:ilvl w:val="1"/>
          <w:numId w:val="2"/>
        </w:numPr>
      </w:pPr>
      <w:r>
        <w:t xml:space="preserve">Accident types involving alcohol </w:t>
      </w:r>
    </w:p>
    <w:p w14:paraId="00C78124" w14:textId="2C35E3D6" w:rsidR="00AE59A0" w:rsidRPr="00466A4A" w:rsidRDefault="00AE59A0" w:rsidP="00AE59A0">
      <w:pPr>
        <w:pStyle w:val="ListParagraph"/>
        <w:numPr>
          <w:ilvl w:val="0"/>
          <w:numId w:val="2"/>
        </w:numPr>
      </w:pPr>
      <w:r w:rsidRPr="00466A4A">
        <w:t xml:space="preserve">For a user given period, </w:t>
      </w:r>
      <w:r w:rsidR="00AD4741">
        <w:t xml:space="preserve">the </w:t>
      </w:r>
      <w:r w:rsidRPr="00466A4A">
        <w:t xml:space="preserve">number of accidents in each speed zone </w:t>
      </w:r>
    </w:p>
    <w:p w14:paraId="766E5C36" w14:textId="57484891" w:rsidR="00AD4741" w:rsidRDefault="00ED34AE" w:rsidP="00AD4741">
      <w:pPr>
        <w:pStyle w:val="Heading1"/>
        <w:rPr>
          <w:rStyle w:val="Heading1Char"/>
          <w:b/>
        </w:rPr>
      </w:pPr>
      <w:r>
        <w:rPr>
          <w:rStyle w:val="Heading1Char"/>
          <w:b/>
        </w:rPr>
        <w:t xml:space="preserve">Analysis 1 </w:t>
      </w:r>
      <w:r w:rsidR="00AD4741">
        <w:rPr>
          <w:rStyle w:val="Heading1Char"/>
          <w:b/>
        </w:rPr>
        <w:t>– Displaying accidents happened in a user given period</w:t>
      </w:r>
    </w:p>
    <w:p w14:paraId="70E2461D" w14:textId="4264FEA4" w:rsidR="00966EA8" w:rsidRDefault="00AD4741" w:rsidP="00AD4741">
      <w:pPr>
        <w:ind w:left="0"/>
      </w:pPr>
      <w:r>
        <w:t>Resulted HTML file</w:t>
      </w:r>
      <w:r w:rsidR="0073482B">
        <w:t xml:space="preserve">s </w:t>
      </w:r>
      <w:proofErr w:type="gramStart"/>
      <w:r w:rsidR="0073482B">
        <w:t xml:space="preserve">folder </w:t>
      </w:r>
      <w:r>
        <w:t>:</w:t>
      </w:r>
      <w:proofErr w:type="gramEnd"/>
      <w:r w:rsidR="0073482B">
        <w:t xml:space="preserve"> </w:t>
      </w:r>
      <w:hyperlink r:id="rId9" w:history="1">
        <w:r w:rsidR="00966EA8" w:rsidRPr="00306AB2">
          <w:rPr>
            <w:rStyle w:val="Hyperlink"/>
          </w:rPr>
          <w:t>https://drive.google.com/drive/folders/1SvcDo2aYnBBIEH_rYD5CWH8vT_B_wp_A?usp=sharing</w:t>
        </w:r>
      </w:hyperlink>
    </w:p>
    <w:p w14:paraId="08358827" w14:textId="77777777" w:rsidR="00966EA8" w:rsidRPr="00AD4741" w:rsidRDefault="00966EA8" w:rsidP="00AD4741">
      <w:pPr>
        <w:ind w:left="0"/>
      </w:pPr>
    </w:p>
    <w:p w14:paraId="6A7BD116" w14:textId="28F5AE71" w:rsidR="00ED34AE" w:rsidRDefault="00ED34AE" w:rsidP="00ED34AE">
      <w:pPr>
        <w:pStyle w:val="Heading1"/>
        <w:rPr>
          <w:rStyle w:val="Heading1Char"/>
          <w:b/>
        </w:rPr>
      </w:pPr>
      <w:r>
        <w:rPr>
          <w:rStyle w:val="Heading1Char"/>
          <w:b/>
        </w:rPr>
        <w:t xml:space="preserve">Analysis 2 </w:t>
      </w:r>
      <w:r w:rsidR="00AD4741">
        <w:rPr>
          <w:rStyle w:val="Heading1Char"/>
          <w:b/>
        </w:rPr>
        <w:t xml:space="preserve">– Displaying number of average accidents happened in each hour of the day for a user given period </w:t>
      </w:r>
    </w:p>
    <w:p w14:paraId="498806BA" w14:textId="7431E290" w:rsidR="0073482B" w:rsidRDefault="009903D8" w:rsidP="0073482B">
      <w:pPr>
        <w:ind w:left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6EA9D9E" wp14:editId="14155D96">
                <wp:simplePos x="0" y="0"/>
                <wp:positionH relativeFrom="column">
                  <wp:posOffset>2407920</wp:posOffset>
                </wp:positionH>
                <wp:positionV relativeFrom="paragraph">
                  <wp:posOffset>2934970</wp:posOffset>
                </wp:positionV>
                <wp:extent cx="1424940" cy="44196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441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19714" w14:textId="17A18F7D" w:rsidR="009903D8" w:rsidRDefault="009903D8" w:rsidP="009903D8">
                            <w:pPr>
                              <w:jc w:val="both"/>
                            </w:pPr>
                            <w:r>
                              <w:t>2013 - 2014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EA9D9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9.6pt;margin-top:231.1pt;width:112.2pt;height:34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" filled="f" stroked="f">
                <v:textbox>
                  <w:txbxContent>
                    <w:p w14:paraId="00619714" w14:textId="17A18F7D" w:rsidR="009903D8" w:rsidRDefault="009903D8" w:rsidP="009903D8">
                      <w:pPr>
                        <w:jc w:val="both"/>
                      </w:pPr>
                      <w:r>
                        <w:t>2013 - 2014</w:t>
                      </w:r>
                    </w:p>
                  </w:txbxContent>
                </v:textbox>
              </v:shape>
            </w:pict>
          </mc:Fallback>
        </mc:AlternateContent>
      </w:r>
      <w:r w:rsidR="0073482B">
        <w:rPr>
          <w:noProof/>
        </w:rPr>
        <w:drawing>
          <wp:inline distT="0" distB="0" distL="0" distR="0" wp14:anchorId="61070E4C" wp14:editId="066E09DC">
            <wp:extent cx="5943600" cy="29641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419F0" w14:textId="6D71ADB3" w:rsidR="0073482B" w:rsidRDefault="0073482B" w:rsidP="0073482B">
      <w:pPr>
        <w:ind w:left="0"/>
        <w:rPr>
          <w:noProof/>
        </w:rPr>
      </w:pPr>
    </w:p>
    <w:p w14:paraId="51EE0583" w14:textId="66835D95" w:rsidR="0073482B" w:rsidRDefault="0073482B" w:rsidP="0073482B">
      <w:pPr>
        <w:ind w:left="0"/>
        <w:rPr>
          <w:noProof/>
        </w:rPr>
      </w:pPr>
    </w:p>
    <w:p w14:paraId="2467954B" w14:textId="7D5CF0D5" w:rsidR="0073482B" w:rsidRDefault="009903D8" w:rsidP="0073482B">
      <w:pPr>
        <w:ind w:left="0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C99CCA3" wp14:editId="637E3EF1">
                <wp:simplePos x="0" y="0"/>
                <wp:positionH relativeFrom="column">
                  <wp:posOffset>2301240</wp:posOffset>
                </wp:positionH>
                <wp:positionV relativeFrom="paragraph">
                  <wp:posOffset>2972435</wp:posOffset>
                </wp:positionV>
                <wp:extent cx="1424940" cy="44196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441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6D92D1" w14:textId="06DD60DC" w:rsidR="009903D8" w:rsidRDefault="009903D8" w:rsidP="009903D8">
                            <w:pPr>
                              <w:jc w:val="both"/>
                            </w:pPr>
                            <w:r>
                              <w:t>2014-2015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9CCA3" id="_x0000_s1027" type="#_x0000_t202" style="position:absolute;margin-left:181.2pt;margin-top:234.05pt;width:112.2pt;height:34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" filled="f" stroked="f">
                <v:textbox>
                  <w:txbxContent>
                    <w:p w14:paraId="6A6D92D1" w14:textId="06DD60DC" w:rsidR="009903D8" w:rsidRDefault="009903D8" w:rsidP="009903D8">
                      <w:pPr>
                        <w:jc w:val="both"/>
                      </w:pPr>
                      <w:r>
                        <w:t>2014-2015</w:t>
                      </w:r>
                    </w:p>
                  </w:txbxContent>
                </v:textbox>
              </v:shape>
            </w:pict>
          </mc:Fallback>
        </mc:AlternateContent>
      </w:r>
      <w:r w:rsidR="0073482B">
        <w:rPr>
          <w:noProof/>
        </w:rPr>
        <w:drawing>
          <wp:inline distT="0" distB="0" distL="0" distR="0" wp14:anchorId="7FFF3629" wp14:editId="7299C6FB">
            <wp:extent cx="5943600" cy="29641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F64F6" w14:textId="3409F731" w:rsidR="0073482B" w:rsidRDefault="0073482B" w:rsidP="0073482B">
      <w:pPr>
        <w:ind w:left="0"/>
        <w:rPr>
          <w:noProof/>
        </w:rPr>
      </w:pPr>
    </w:p>
    <w:p w14:paraId="2C034861" w14:textId="77777777" w:rsidR="0073482B" w:rsidRDefault="0073482B" w:rsidP="0073482B">
      <w:pPr>
        <w:ind w:left="0"/>
        <w:rPr>
          <w:noProof/>
        </w:rPr>
      </w:pPr>
    </w:p>
    <w:p w14:paraId="54B058C1" w14:textId="7C7EC62E" w:rsidR="0073482B" w:rsidRDefault="009903D8" w:rsidP="0073482B">
      <w:pPr>
        <w:ind w:left="0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1F63818" wp14:editId="5C6ACE14">
                <wp:simplePos x="0" y="0"/>
                <wp:positionH relativeFrom="column">
                  <wp:posOffset>2324100</wp:posOffset>
                </wp:positionH>
                <wp:positionV relativeFrom="paragraph">
                  <wp:posOffset>3041015</wp:posOffset>
                </wp:positionV>
                <wp:extent cx="1424940" cy="44196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441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914E31" w14:textId="624B7BF4" w:rsidR="009903D8" w:rsidRDefault="009903D8" w:rsidP="009903D8">
                            <w:pPr>
                              <w:jc w:val="both"/>
                            </w:pPr>
                            <w:r>
                              <w:t>2015-2016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63818" id="_x0000_s1028" type="#_x0000_t202" style="position:absolute;margin-left:183pt;margin-top:239.45pt;width:112.2pt;height:34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" filled="f" stroked="f">
                <v:textbox>
                  <w:txbxContent>
                    <w:p w14:paraId="50914E31" w14:textId="624B7BF4" w:rsidR="009903D8" w:rsidRDefault="009903D8" w:rsidP="009903D8">
                      <w:pPr>
                        <w:jc w:val="both"/>
                      </w:pPr>
                      <w:r>
                        <w:t>2015-2016</w:t>
                      </w:r>
                    </w:p>
                  </w:txbxContent>
                </v:textbox>
              </v:shape>
            </w:pict>
          </mc:Fallback>
        </mc:AlternateContent>
      </w:r>
      <w:r w:rsidR="0073482B">
        <w:rPr>
          <w:noProof/>
        </w:rPr>
        <w:drawing>
          <wp:inline distT="0" distB="0" distL="0" distR="0" wp14:anchorId="0DC19956" wp14:editId="6F467665">
            <wp:extent cx="5943600" cy="29641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17CE3" w14:textId="70335633" w:rsidR="0073482B" w:rsidRDefault="0073482B" w:rsidP="0073482B">
      <w:pPr>
        <w:ind w:left="0"/>
        <w:rPr>
          <w:noProof/>
        </w:rPr>
      </w:pPr>
    </w:p>
    <w:p w14:paraId="5F8167BB" w14:textId="56E4873B" w:rsidR="0073482B" w:rsidRDefault="0073482B" w:rsidP="0073482B">
      <w:pPr>
        <w:ind w:left="0"/>
        <w:rPr>
          <w:noProof/>
        </w:rPr>
      </w:pPr>
    </w:p>
    <w:p w14:paraId="1824B6CE" w14:textId="6D33716B" w:rsidR="0073482B" w:rsidRDefault="0073482B" w:rsidP="0073482B">
      <w:pPr>
        <w:ind w:left="0"/>
        <w:rPr>
          <w:noProof/>
        </w:rPr>
      </w:pPr>
    </w:p>
    <w:p w14:paraId="6992FA0C" w14:textId="7F7FD420" w:rsidR="0073482B" w:rsidRDefault="0073482B" w:rsidP="0073482B">
      <w:pPr>
        <w:ind w:left="0"/>
        <w:rPr>
          <w:noProof/>
        </w:rPr>
      </w:pPr>
    </w:p>
    <w:p w14:paraId="65F9BA52" w14:textId="0AA2DB2E" w:rsidR="0073482B" w:rsidRDefault="009903D8" w:rsidP="0073482B">
      <w:pPr>
        <w:ind w:left="0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4D74A86" wp14:editId="4A5F2B81">
                <wp:simplePos x="0" y="0"/>
                <wp:positionH relativeFrom="margin">
                  <wp:align>center</wp:align>
                </wp:positionH>
                <wp:positionV relativeFrom="paragraph">
                  <wp:posOffset>3023235</wp:posOffset>
                </wp:positionV>
                <wp:extent cx="1424940" cy="44196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441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A41ADC" w14:textId="2CFE038F" w:rsidR="009903D8" w:rsidRDefault="009903D8" w:rsidP="009903D8">
                            <w:pPr>
                              <w:jc w:val="both"/>
                            </w:pPr>
                            <w:r>
                              <w:t>2016-2017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74A86" id="_x0000_s1029" type="#_x0000_t202" style="position:absolute;margin-left:0;margin-top:238.05pt;width:112.2pt;height:34.8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" filled="f" stroked="f">
                <v:textbox>
                  <w:txbxContent>
                    <w:p w14:paraId="63A41ADC" w14:textId="2CFE038F" w:rsidR="009903D8" w:rsidRDefault="009903D8" w:rsidP="009903D8">
                      <w:pPr>
                        <w:jc w:val="both"/>
                      </w:pPr>
                      <w:r>
                        <w:t>2016-2017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482B">
        <w:rPr>
          <w:noProof/>
        </w:rPr>
        <w:drawing>
          <wp:inline distT="0" distB="0" distL="0" distR="0" wp14:anchorId="3B5FD5A2" wp14:editId="340EAAA2">
            <wp:extent cx="5943600" cy="29641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99DFD" w14:textId="4040A265" w:rsidR="0073482B" w:rsidRDefault="0073482B" w:rsidP="0073482B">
      <w:pPr>
        <w:ind w:left="0"/>
        <w:rPr>
          <w:noProof/>
        </w:rPr>
      </w:pPr>
    </w:p>
    <w:p w14:paraId="36BC2CDC" w14:textId="00D585A4" w:rsidR="0073482B" w:rsidRDefault="009903D8" w:rsidP="0073482B">
      <w:pPr>
        <w:ind w:left="0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A748E04" wp14:editId="13B7AA47">
                <wp:simplePos x="0" y="0"/>
                <wp:positionH relativeFrom="margin">
                  <wp:align>center</wp:align>
                </wp:positionH>
                <wp:positionV relativeFrom="paragraph">
                  <wp:posOffset>2857500</wp:posOffset>
                </wp:positionV>
                <wp:extent cx="1424940" cy="44196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441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C1F2DF" w14:textId="08E99CBC" w:rsidR="009903D8" w:rsidRDefault="009903D8" w:rsidP="009903D8">
                            <w:pPr>
                              <w:jc w:val="both"/>
                            </w:pPr>
                            <w:r>
                              <w:t>2017-2018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48E04" id="_x0000_s1030" type="#_x0000_t202" style="position:absolute;margin-left:0;margin-top:225pt;width:112.2pt;height:34.8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" filled="f" stroked="f">
                <v:textbox>
                  <w:txbxContent>
                    <w:p w14:paraId="11C1F2DF" w14:textId="08E99CBC" w:rsidR="009903D8" w:rsidRDefault="009903D8" w:rsidP="009903D8">
                      <w:pPr>
                        <w:jc w:val="both"/>
                      </w:pPr>
                      <w:r>
                        <w:t>2017-2018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482B">
        <w:rPr>
          <w:noProof/>
        </w:rPr>
        <w:drawing>
          <wp:inline distT="0" distB="0" distL="0" distR="0" wp14:anchorId="3D7056DB" wp14:editId="523679CB">
            <wp:extent cx="5943600" cy="29641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77A14" w14:textId="529E9877" w:rsidR="0073482B" w:rsidRDefault="009903D8" w:rsidP="0073482B">
      <w:pPr>
        <w:ind w:left="0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4528C92" wp14:editId="6F692361">
                <wp:simplePos x="0" y="0"/>
                <wp:positionH relativeFrom="margin">
                  <wp:align>center</wp:align>
                </wp:positionH>
                <wp:positionV relativeFrom="paragraph">
                  <wp:posOffset>2896235</wp:posOffset>
                </wp:positionV>
                <wp:extent cx="1424940" cy="44196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441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B9D976" w14:textId="64B56536" w:rsidR="009903D8" w:rsidRDefault="009903D8" w:rsidP="009903D8">
                            <w:pPr>
                              <w:jc w:val="both"/>
                            </w:pPr>
                            <w:r>
                              <w:t>2018 - 2019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28C92" id="_x0000_s1031" type="#_x0000_t202" style="position:absolute;margin-left:0;margin-top:228.05pt;width:112.2pt;height:34.8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" filled="f" stroked="f">
                <v:textbox>
                  <w:txbxContent>
                    <w:p w14:paraId="5AB9D976" w14:textId="64B56536" w:rsidR="009903D8" w:rsidRDefault="009903D8" w:rsidP="009903D8">
                      <w:pPr>
                        <w:jc w:val="both"/>
                      </w:pPr>
                      <w:r>
                        <w:t>2018 - 2019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482B">
        <w:rPr>
          <w:noProof/>
        </w:rPr>
        <w:drawing>
          <wp:inline distT="0" distB="0" distL="0" distR="0" wp14:anchorId="1E042C39" wp14:editId="103C2D03">
            <wp:extent cx="5943600" cy="29641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73595" w14:textId="2B075041" w:rsidR="0073482B" w:rsidRDefault="0073482B" w:rsidP="0073482B">
      <w:pPr>
        <w:ind w:left="0"/>
        <w:rPr>
          <w:noProof/>
        </w:rPr>
      </w:pPr>
    </w:p>
    <w:p w14:paraId="36F1FA8C" w14:textId="5361FE59" w:rsidR="0073482B" w:rsidRDefault="0073482B" w:rsidP="0073482B">
      <w:pPr>
        <w:ind w:left="0"/>
        <w:rPr>
          <w:noProof/>
        </w:rPr>
      </w:pPr>
    </w:p>
    <w:p w14:paraId="1AAB1684" w14:textId="34C561E7" w:rsidR="0073482B" w:rsidRDefault="009903D8" w:rsidP="0073482B">
      <w:pPr>
        <w:ind w:left="0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578773F" wp14:editId="08B217B0">
                <wp:simplePos x="0" y="0"/>
                <wp:positionH relativeFrom="margin">
                  <wp:align>center</wp:align>
                </wp:positionH>
                <wp:positionV relativeFrom="paragraph">
                  <wp:posOffset>2911475</wp:posOffset>
                </wp:positionV>
                <wp:extent cx="1424940" cy="441960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441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3625B" w14:textId="361A536F" w:rsidR="009903D8" w:rsidRDefault="009903D8" w:rsidP="009903D8">
                            <w:pPr>
                              <w:jc w:val="both"/>
                            </w:pPr>
                            <w:r>
                              <w:t>2019-2020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8773F" id="_x0000_s1032" type="#_x0000_t202" style="position:absolute;margin-left:0;margin-top:229.25pt;width:112.2pt;height:34.8pt;z-index:251671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" filled="f" stroked="f">
                <v:textbox>
                  <w:txbxContent>
                    <w:p w14:paraId="3B73625B" w14:textId="361A536F" w:rsidR="009903D8" w:rsidRDefault="009903D8" w:rsidP="009903D8">
                      <w:pPr>
                        <w:jc w:val="both"/>
                      </w:pPr>
                      <w:r>
                        <w:t>2019-2020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482B">
        <w:rPr>
          <w:noProof/>
        </w:rPr>
        <w:drawing>
          <wp:inline distT="0" distB="0" distL="0" distR="0" wp14:anchorId="51A3F035" wp14:editId="7518FE7F">
            <wp:extent cx="5943600" cy="29641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250CE" w14:textId="05BCBDAE" w:rsidR="0073482B" w:rsidRDefault="0073482B" w:rsidP="0073482B">
      <w:pPr>
        <w:ind w:left="0"/>
        <w:rPr>
          <w:noProof/>
        </w:rPr>
      </w:pPr>
    </w:p>
    <w:p w14:paraId="37ABCC89" w14:textId="505A4942" w:rsidR="00AD4741" w:rsidRDefault="00ED34AE" w:rsidP="00ED34AE">
      <w:pPr>
        <w:pStyle w:val="Heading1"/>
      </w:pPr>
      <w:r>
        <w:rPr>
          <w:rStyle w:val="Heading1Char"/>
          <w:b/>
        </w:rPr>
        <w:lastRenderedPageBreak/>
        <w:t>Analysis 3</w:t>
      </w:r>
      <w:r w:rsidR="00AD4741">
        <w:rPr>
          <w:rStyle w:val="Heading1Char"/>
          <w:b/>
        </w:rPr>
        <w:t xml:space="preserve"> – </w:t>
      </w:r>
      <w:r w:rsidR="00AD4741">
        <w:t>Retrieving all accidents caused by an accident type that contains a user-given keyword for a user given period</w:t>
      </w:r>
    </w:p>
    <w:p w14:paraId="32B93D0C" w14:textId="453C8813" w:rsidR="0073482B" w:rsidRDefault="0073482B" w:rsidP="0073482B">
      <w:pPr>
        <w:ind w:left="0"/>
      </w:pPr>
      <w:r>
        <w:t>Resulted HTML file</w:t>
      </w:r>
      <w:r>
        <w:t xml:space="preserve">s </w:t>
      </w:r>
      <w:proofErr w:type="gramStart"/>
      <w:r>
        <w:t xml:space="preserve">folder </w:t>
      </w:r>
      <w:r>
        <w:t>:</w:t>
      </w:r>
      <w:proofErr w:type="gramEnd"/>
      <w:r>
        <w:t xml:space="preserve"> </w:t>
      </w:r>
      <w:hyperlink r:id="rId17" w:history="1">
        <w:r w:rsidR="00966EA8" w:rsidRPr="00306AB2">
          <w:rPr>
            <w:rStyle w:val="Hyperlink"/>
          </w:rPr>
          <w:t>https://drive.google.com/drive/folders/1I897BZ6PQjc7wlaKuPYxaZuqRFlOq9VM?usp=sharing</w:t>
        </w:r>
      </w:hyperlink>
    </w:p>
    <w:p w14:paraId="71292A38" w14:textId="77777777" w:rsidR="00966EA8" w:rsidRPr="0073482B" w:rsidRDefault="00966EA8" w:rsidP="0073482B">
      <w:pPr>
        <w:ind w:left="0"/>
      </w:pPr>
    </w:p>
    <w:p w14:paraId="49BE7F08" w14:textId="335E8BBF" w:rsidR="00ED34AE" w:rsidRDefault="00AD4741" w:rsidP="00ED34AE">
      <w:pPr>
        <w:pStyle w:val="Heading1"/>
        <w:rPr>
          <w:rStyle w:val="Heading1Char"/>
          <w:b/>
        </w:rPr>
      </w:pPr>
      <w:r>
        <w:t xml:space="preserve">keyword </w:t>
      </w:r>
      <w:r w:rsidR="00ED34AE">
        <w:rPr>
          <w:rStyle w:val="Heading1Char"/>
          <w:b/>
        </w:rPr>
        <w:t xml:space="preserve">Analysis 4 </w:t>
      </w:r>
      <w:r>
        <w:rPr>
          <w:rStyle w:val="Heading1Char"/>
          <w:b/>
        </w:rPr>
        <w:t xml:space="preserve">– Analysis of the impact of alcohol in accidents </w:t>
      </w:r>
    </w:p>
    <w:p w14:paraId="66108611" w14:textId="23243DA5" w:rsidR="00AD4741" w:rsidRDefault="00AD4741" w:rsidP="00AD4741">
      <w:pPr>
        <w:ind w:left="0"/>
      </w:pPr>
      <w:r>
        <w:t xml:space="preserve">The average number of accidents in each hour of the day </w:t>
      </w:r>
    </w:p>
    <w:p w14:paraId="1C6E88E3" w14:textId="405DB00B" w:rsidR="00110AC3" w:rsidRDefault="00110AC3" w:rsidP="00AD4741">
      <w:pPr>
        <w:ind w:left="0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78C812AB" wp14:editId="422A0354">
            <wp:simplePos x="0" y="0"/>
            <wp:positionH relativeFrom="margin">
              <wp:posOffset>0</wp:posOffset>
            </wp:positionH>
            <wp:positionV relativeFrom="paragraph">
              <wp:posOffset>273050</wp:posOffset>
            </wp:positionV>
            <wp:extent cx="5943600" cy="2964180"/>
            <wp:effectExtent l="0" t="0" r="0" b="762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53EAC3B" w14:textId="0E6BBFD0" w:rsidR="00110AC3" w:rsidRDefault="00110AC3" w:rsidP="00110AC3">
      <w:pPr>
        <w:tabs>
          <w:tab w:val="left" w:pos="3576"/>
        </w:tabs>
        <w:ind w:left="0"/>
      </w:pPr>
      <w:r>
        <w:tab/>
      </w:r>
    </w:p>
    <w:p w14:paraId="5687E1E7" w14:textId="335124A2" w:rsidR="00110AC3" w:rsidRDefault="00110AC3" w:rsidP="00110AC3">
      <w:pPr>
        <w:tabs>
          <w:tab w:val="left" w:pos="3576"/>
        </w:tabs>
        <w:ind w:left="0"/>
      </w:pPr>
    </w:p>
    <w:p w14:paraId="4AF730DE" w14:textId="019DF508" w:rsidR="00110AC3" w:rsidRDefault="00110AC3" w:rsidP="00110AC3">
      <w:pPr>
        <w:tabs>
          <w:tab w:val="left" w:pos="3576"/>
        </w:tabs>
        <w:ind w:left="0"/>
      </w:pPr>
    </w:p>
    <w:p w14:paraId="23CDE9B5" w14:textId="77777777" w:rsidR="00110AC3" w:rsidRDefault="00110AC3" w:rsidP="00110AC3">
      <w:pPr>
        <w:tabs>
          <w:tab w:val="left" w:pos="3576"/>
        </w:tabs>
        <w:ind w:left="0"/>
      </w:pPr>
    </w:p>
    <w:p w14:paraId="507A0E13" w14:textId="66234E6D" w:rsidR="00110AC3" w:rsidRDefault="00110AC3" w:rsidP="00110AC3">
      <w:pPr>
        <w:tabs>
          <w:tab w:val="left" w:pos="3576"/>
        </w:tabs>
        <w:ind w:left="0"/>
      </w:pPr>
    </w:p>
    <w:p w14:paraId="17A471A9" w14:textId="7384988A" w:rsidR="00110AC3" w:rsidRDefault="00110AC3" w:rsidP="00AD4741">
      <w:pPr>
        <w:ind w:left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1920BED" wp14:editId="550AEE2D">
                <wp:simplePos x="0" y="0"/>
                <wp:positionH relativeFrom="margin">
                  <wp:posOffset>1866900</wp:posOffset>
                </wp:positionH>
                <wp:positionV relativeFrom="paragraph">
                  <wp:posOffset>408305</wp:posOffset>
                </wp:positionV>
                <wp:extent cx="2209800" cy="44196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441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EEC532" w14:textId="6E232877" w:rsidR="00110AC3" w:rsidRDefault="00110AC3" w:rsidP="00110AC3">
                            <w:pPr>
                              <w:jc w:val="both"/>
                            </w:pPr>
                            <w:r>
                              <w:t>For whole data 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20BED" id="_x0000_s1033" type="#_x0000_t202" style="position:absolute;margin-left:147pt;margin-top:32.15pt;width:174pt;height:34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" filled="f" stroked="f">
                <v:textbox>
                  <w:txbxContent>
                    <w:p w14:paraId="5AEEC532" w14:textId="6E232877" w:rsidR="00110AC3" w:rsidRDefault="00110AC3" w:rsidP="00110AC3">
                      <w:pPr>
                        <w:jc w:val="both"/>
                      </w:pPr>
                      <w:r>
                        <w:t>For whole data set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52EFDA" w14:textId="0251F368" w:rsidR="00110AC3" w:rsidRDefault="00110AC3" w:rsidP="00AD4741">
      <w:pPr>
        <w:ind w:left="0"/>
      </w:pPr>
    </w:p>
    <w:p w14:paraId="1CF39CB3" w14:textId="250251AE" w:rsidR="00110AC3" w:rsidRDefault="00110AC3" w:rsidP="00AD4741">
      <w:pPr>
        <w:ind w:left="0"/>
      </w:pPr>
    </w:p>
    <w:p w14:paraId="65045434" w14:textId="04F449DF" w:rsidR="00110AC3" w:rsidRDefault="00110AC3" w:rsidP="00AD4741">
      <w:pPr>
        <w:ind w:left="0"/>
      </w:pPr>
    </w:p>
    <w:p w14:paraId="2AC2B193" w14:textId="2AFA61E9" w:rsidR="00110AC3" w:rsidRDefault="00110AC3" w:rsidP="00AD4741">
      <w:pPr>
        <w:ind w:left="0"/>
      </w:pPr>
    </w:p>
    <w:p w14:paraId="628AE8FB" w14:textId="77777777" w:rsidR="00110AC3" w:rsidRDefault="00110AC3" w:rsidP="00AD4741">
      <w:pPr>
        <w:ind w:left="0"/>
      </w:pPr>
    </w:p>
    <w:p w14:paraId="56D579DE" w14:textId="4EAF1F5C" w:rsidR="00AD4741" w:rsidRDefault="00AD4741" w:rsidP="00AD4741">
      <w:pPr>
        <w:ind w:left="0"/>
      </w:pPr>
      <w:r>
        <w:t>Accident type involving alcohol analysis (image)</w:t>
      </w:r>
    </w:p>
    <w:p w14:paraId="489FFC6B" w14:textId="2B4DEA03" w:rsidR="00AD4741" w:rsidRDefault="00110AC3" w:rsidP="00AD4741">
      <w:pPr>
        <w:ind w:left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46B861A" wp14:editId="0CAE20DF">
                <wp:simplePos x="0" y="0"/>
                <wp:positionH relativeFrom="margin">
                  <wp:posOffset>1760220</wp:posOffset>
                </wp:positionH>
                <wp:positionV relativeFrom="paragraph">
                  <wp:posOffset>3012440</wp:posOffset>
                </wp:positionV>
                <wp:extent cx="3855720" cy="441960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5720" cy="441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D9BF06" w14:textId="37CC3A8E" w:rsidR="00110AC3" w:rsidRDefault="00110AC3" w:rsidP="00110AC3">
                            <w:pPr>
                              <w:jc w:val="both"/>
                            </w:pPr>
                            <w:r>
                              <w:t>For whole data 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B861A" id="_x0000_s1034" type="#_x0000_t202" style="position:absolute;margin-left:138.6pt;margin-top:237.2pt;width:303.6pt;height:34.8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" filled="f" stroked="f">
                <v:textbox>
                  <w:txbxContent>
                    <w:p w14:paraId="45D9BF06" w14:textId="37CC3A8E" w:rsidR="00110AC3" w:rsidRDefault="00110AC3" w:rsidP="00110AC3">
                      <w:pPr>
                        <w:jc w:val="both"/>
                      </w:pPr>
                      <w:r>
                        <w:t>For whole data set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8131C62" wp14:editId="0FDD642F">
            <wp:extent cx="5943600" cy="296418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EE7AB" w14:textId="1D78DCEA" w:rsidR="00AD4741" w:rsidRPr="00AD4741" w:rsidRDefault="00AD4741" w:rsidP="00AD4741">
      <w:pPr>
        <w:ind w:left="0"/>
      </w:pPr>
    </w:p>
    <w:p w14:paraId="63C58427" w14:textId="3068DF68" w:rsidR="00ED34AE" w:rsidRDefault="00ED34AE" w:rsidP="00ED34AE">
      <w:pPr>
        <w:pStyle w:val="Heading1"/>
        <w:rPr>
          <w:rStyle w:val="Heading1Char"/>
          <w:b/>
        </w:rPr>
      </w:pPr>
      <w:r>
        <w:rPr>
          <w:rStyle w:val="Heading1Char"/>
          <w:b/>
        </w:rPr>
        <w:t xml:space="preserve">Analysis 5 </w:t>
      </w:r>
      <w:r w:rsidR="00AD4741">
        <w:rPr>
          <w:rStyle w:val="Heading1Char"/>
          <w:b/>
        </w:rPr>
        <w:t>– number of accidents in speed zone for a user given period</w:t>
      </w:r>
    </w:p>
    <w:p w14:paraId="01F1A7D1" w14:textId="33ADE601" w:rsidR="00AD4741" w:rsidRPr="00AD4741" w:rsidRDefault="00F93471" w:rsidP="00AD4741">
      <w:pPr>
        <w:ind w:left="0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4449989D" wp14:editId="745F402E">
            <wp:simplePos x="0" y="0"/>
            <wp:positionH relativeFrom="margin">
              <wp:align>right</wp:align>
            </wp:positionH>
            <wp:positionV relativeFrom="paragraph">
              <wp:posOffset>222885</wp:posOffset>
            </wp:positionV>
            <wp:extent cx="5943600" cy="2964180"/>
            <wp:effectExtent l="0" t="0" r="0" b="762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D4741">
        <w:t>Resulted Graph</w:t>
      </w:r>
    </w:p>
    <w:p w14:paraId="2937FBD9" w14:textId="4A76A5AF" w:rsidR="00ED34AE" w:rsidRPr="00ED34AE" w:rsidRDefault="00ED34AE" w:rsidP="00ED34AE"/>
    <w:p w14:paraId="20586613" w14:textId="4BB574AE" w:rsidR="002D4235" w:rsidRDefault="002D4235" w:rsidP="00184AA9">
      <w:pPr>
        <w:pStyle w:val="Heading1"/>
        <w:rPr>
          <w:rStyle w:val="Heading1Char"/>
          <w:b/>
        </w:rPr>
      </w:pPr>
    </w:p>
    <w:p w14:paraId="1066A119" w14:textId="075DC727" w:rsidR="00F93471" w:rsidRDefault="00F93471" w:rsidP="00ED34AE">
      <w:pPr>
        <w:ind w:left="0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8"/>
        </w:rPr>
      </w:pPr>
    </w:p>
    <w:p w14:paraId="71DA5DEA" w14:textId="232A01BF" w:rsidR="009000CE" w:rsidRDefault="009000CE" w:rsidP="00ED34AE">
      <w:pPr>
        <w:ind w:left="0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8"/>
        </w:rPr>
      </w:pPr>
    </w:p>
    <w:p w14:paraId="3EAC9742" w14:textId="7FBDC491" w:rsidR="00F93471" w:rsidRDefault="00F93471" w:rsidP="00ED34AE">
      <w:pPr>
        <w:ind w:left="0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E2ADBEC" wp14:editId="34E7A86C">
                <wp:simplePos x="0" y="0"/>
                <wp:positionH relativeFrom="margin">
                  <wp:align>center</wp:align>
                </wp:positionH>
                <wp:positionV relativeFrom="paragraph">
                  <wp:posOffset>349885</wp:posOffset>
                </wp:positionV>
                <wp:extent cx="1424940" cy="441960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441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B78D8A" w14:textId="77777777" w:rsidR="00F93471" w:rsidRDefault="00F93471" w:rsidP="00F93471">
                            <w:pPr>
                              <w:jc w:val="both"/>
                            </w:pPr>
                            <w:r>
                              <w:t>2013 - 2014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ADBEC" id="_x0000_s1035" type="#_x0000_t202" style="position:absolute;margin-left:0;margin-top:27.55pt;width:112.2pt;height:34.8pt;z-index:2516797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" filled="f" stroked="f">
                <v:textbox>
                  <w:txbxContent>
                    <w:p w14:paraId="3FB78D8A" w14:textId="77777777" w:rsidR="00F93471" w:rsidRDefault="00F93471" w:rsidP="00F93471">
                      <w:pPr>
                        <w:jc w:val="both"/>
                      </w:pPr>
                      <w:r>
                        <w:t>2013 - 2014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79C5C0" w14:textId="2AD10B0E" w:rsidR="00F93471" w:rsidRDefault="00F93471" w:rsidP="00ED34AE">
      <w:pPr>
        <w:ind w:left="0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0A1EB1C" wp14:editId="3FC4BAB4">
                <wp:simplePos x="0" y="0"/>
                <wp:positionH relativeFrom="margin">
                  <wp:align>center</wp:align>
                </wp:positionH>
                <wp:positionV relativeFrom="paragraph">
                  <wp:posOffset>2849880</wp:posOffset>
                </wp:positionV>
                <wp:extent cx="1424940" cy="441960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441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39694E" w14:textId="457B384B" w:rsidR="00F93471" w:rsidRDefault="00F93471" w:rsidP="00F93471">
                            <w:pPr>
                              <w:jc w:val="both"/>
                            </w:pPr>
                            <w:r>
                              <w:t>2014-2015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1EB1C" id="_x0000_s1036" type="#_x0000_t202" style="position:absolute;margin-left:0;margin-top:224.4pt;width:112.2pt;height:34.8pt;z-index:2516817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" filled="f" stroked="f">
                <v:textbox>
                  <w:txbxContent>
                    <w:p w14:paraId="1B39694E" w14:textId="457B384B" w:rsidR="00F93471" w:rsidRDefault="00F93471" w:rsidP="00F93471">
                      <w:pPr>
                        <w:jc w:val="both"/>
                      </w:pPr>
                      <w:r>
                        <w:t>2014-2015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HAnsi" w:eastAsiaTheme="majorEastAsia" w:hAnsiTheme="majorHAnsi" w:cstheme="majorBidi"/>
          <w:b/>
          <w:noProof/>
          <w:color w:val="2E74B5" w:themeColor="accent1" w:themeShade="BF"/>
          <w:sz w:val="28"/>
          <w:szCs w:val="28"/>
        </w:rPr>
        <w:drawing>
          <wp:inline distT="0" distB="0" distL="0" distR="0" wp14:anchorId="6E88DCD8" wp14:editId="7B268C09">
            <wp:extent cx="5943600" cy="2964180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15A22" w14:textId="22702141" w:rsidR="00F93471" w:rsidRDefault="00876641" w:rsidP="00ED34AE">
      <w:pPr>
        <w:ind w:left="0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F10503E" wp14:editId="48D4AE8E">
                <wp:simplePos x="0" y="0"/>
                <wp:positionH relativeFrom="margin">
                  <wp:align>center</wp:align>
                </wp:positionH>
                <wp:positionV relativeFrom="paragraph">
                  <wp:posOffset>2872105</wp:posOffset>
                </wp:positionV>
                <wp:extent cx="1424940" cy="441960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441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67092E" w14:textId="14DEAA1D" w:rsidR="00876641" w:rsidRDefault="00876641" w:rsidP="00876641">
                            <w:pPr>
                              <w:jc w:val="both"/>
                            </w:pPr>
                            <w:r>
                              <w:t>2015-2016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0503E" id="_x0000_s1037" type="#_x0000_t202" style="position:absolute;margin-left:0;margin-top:226.15pt;width:112.2pt;height:34.8pt;z-index:2516838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" filled="f" stroked="f">
                <v:textbox>
                  <w:txbxContent>
                    <w:p w14:paraId="3867092E" w14:textId="14DEAA1D" w:rsidR="00876641" w:rsidRDefault="00876641" w:rsidP="00876641">
                      <w:pPr>
                        <w:jc w:val="both"/>
                      </w:pPr>
                      <w:r>
                        <w:t>2015-2016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HAnsi" w:eastAsiaTheme="majorEastAsia" w:hAnsiTheme="majorHAnsi" w:cstheme="majorBidi"/>
          <w:b/>
          <w:noProof/>
          <w:color w:val="2E74B5" w:themeColor="accent1" w:themeShade="BF"/>
          <w:sz w:val="28"/>
          <w:szCs w:val="28"/>
        </w:rPr>
        <w:drawing>
          <wp:inline distT="0" distB="0" distL="0" distR="0" wp14:anchorId="752104A9" wp14:editId="328757A3">
            <wp:extent cx="5943600" cy="2964180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886AA" w14:textId="0DFF3511" w:rsidR="00876641" w:rsidRDefault="00876641" w:rsidP="00ED34AE">
      <w:pPr>
        <w:ind w:left="0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8"/>
        </w:rPr>
      </w:pPr>
    </w:p>
    <w:p w14:paraId="12A394BC" w14:textId="66B3AC85" w:rsidR="00876641" w:rsidRDefault="00876641" w:rsidP="00ED34AE">
      <w:pPr>
        <w:ind w:left="0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8"/>
        </w:rPr>
      </w:pPr>
    </w:p>
    <w:p w14:paraId="64C046BC" w14:textId="2AFEE0AE" w:rsidR="00876641" w:rsidRDefault="00876641" w:rsidP="00ED34AE">
      <w:pPr>
        <w:ind w:left="0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8"/>
        </w:rPr>
      </w:pPr>
    </w:p>
    <w:p w14:paraId="0EFE457C" w14:textId="7AFA9868" w:rsidR="00876641" w:rsidRDefault="00876641" w:rsidP="00ED34AE">
      <w:pPr>
        <w:ind w:left="0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82818DC" wp14:editId="6FAC9C17">
                <wp:simplePos x="0" y="0"/>
                <wp:positionH relativeFrom="margin">
                  <wp:align>center</wp:align>
                </wp:positionH>
                <wp:positionV relativeFrom="paragraph">
                  <wp:posOffset>2926715</wp:posOffset>
                </wp:positionV>
                <wp:extent cx="1424940" cy="441960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441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59F2A4" w14:textId="2B3E61C2" w:rsidR="00876641" w:rsidRDefault="00876641" w:rsidP="00876641">
                            <w:pPr>
                              <w:jc w:val="both"/>
                            </w:pPr>
                            <w:r>
                              <w:t>2016-2017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818DC" id="_x0000_s1038" type="#_x0000_t202" style="position:absolute;margin-left:0;margin-top:230.45pt;width:112.2pt;height:34.8pt;z-index:2516858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" filled="f" stroked="f">
                <v:textbox>
                  <w:txbxContent>
                    <w:p w14:paraId="3A59F2A4" w14:textId="2B3E61C2" w:rsidR="00876641" w:rsidRDefault="00876641" w:rsidP="00876641">
                      <w:pPr>
                        <w:jc w:val="both"/>
                      </w:pPr>
                      <w:r>
                        <w:t>2016-2017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HAnsi" w:eastAsiaTheme="majorEastAsia" w:hAnsiTheme="majorHAnsi" w:cstheme="majorBidi"/>
          <w:b/>
          <w:noProof/>
          <w:color w:val="2E74B5" w:themeColor="accent1" w:themeShade="BF"/>
          <w:sz w:val="28"/>
          <w:szCs w:val="28"/>
        </w:rPr>
        <w:drawing>
          <wp:inline distT="0" distB="0" distL="0" distR="0" wp14:anchorId="40E71A83" wp14:editId="35608E36">
            <wp:extent cx="5943600" cy="2964180"/>
            <wp:effectExtent l="0" t="0" r="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7C2B8" w14:textId="3CB26C46" w:rsidR="00876641" w:rsidRDefault="00876641" w:rsidP="00ED34AE">
      <w:pPr>
        <w:ind w:left="0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B7F09B6" wp14:editId="657AE527">
                <wp:simplePos x="0" y="0"/>
                <wp:positionH relativeFrom="margin">
                  <wp:align>center</wp:align>
                </wp:positionH>
                <wp:positionV relativeFrom="paragraph">
                  <wp:posOffset>2926715</wp:posOffset>
                </wp:positionV>
                <wp:extent cx="1424940" cy="441960"/>
                <wp:effectExtent l="0" t="0" r="0" b="0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441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8078A" w14:textId="7F622480" w:rsidR="00876641" w:rsidRDefault="00876641" w:rsidP="00876641">
                            <w:pPr>
                              <w:jc w:val="both"/>
                            </w:pPr>
                            <w:r>
                              <w:t>2017-2018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F09B6" id="_x0000_s1039" type="#_x0000_t202" style="position:absolute;margin-left:0;margin-top:230.45pt;width:112.2pt;height:34.8pt;z-index:2516879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" filled="f" stroked="f">
                <v:textbox>
                  <w:txbxContent>
                    <w:p w14:paraId="37E8078A" w14:textId="7F622480" w:rsidR="00876641" w:rsidRDefault="00876641" w:rsidP="00876641">
                      <w:pPr>
                        <w:jc w:val="both"/>
                      </w:pPr>
                      <w:r>
                        <w:t>2017-2018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HAnsi" w:eastAsiaTheme="majorEastAsia" w:hAnsiTheme="majorHAnsi" w:cstheme="majorBidi"/>
          <w:b/>
          <w:noProof/>
          <w:color w:val="2E74B5" w:themeColor="accent1" w:themeShade="BF"/>
          <w:sz w:val="28"/>
          <w:szCs w:val="28"/>
        </w:rPr>
        <w:drawing>
          <wp:inline distT="0" distB="0" distL="0" distR="0" wp14:anchorId="02DA78C1" wp14:editId="4A6A532B">
            <wp:extent cx="5943600" cy="2964180"/>
            <wp:effectExtent l="0" t="0" r="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27A36" w14:textId="6E473468" w:rsidR="00876641" w:rsidRDefault="00876641" w:rsidP="00ED34AE">
      <w:pPr>
        <w:ind w:left="0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8"/>
        </w:rPr>
      </w:pPr>
    </w:p>
    <w:p w14:paraId="34BCECBD" w14:textId="67E0ABBA" w:rsidR="00876641" w:rsidRDefault="00876641" w:rsidP="00ED34AE">
      <w:pPr>
        <w:ind w:left="0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8"/>
        </w:rPr>
      </w:pPr>
    </w:p>
    <w:p w14:paraId="3128E047" w14:textId="3368A0E9" w:rsidR="00876641" w:rsidRDefault="00876641" w:rsidP="00ED34AE">
      <w:pPr>
        <w:ind w:left="0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8"/>
        </w:rPr>
      </w:pPr>
    </w:p>
    <w:p w14:paraId="4FF1CE27" w14:textId="079F7A78" w:rsidR="00876641" w:rsidRDefault="00876641" w:rsidP="00ED34AE">
      <w:pPr>
        <w:ind w:left="0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61BA578" wp14:editId="1126E31B">
                <wp:simplePos x="0" y="0"/>
                <wp:positionH relativeFrom="margin">
                  <wp:align>center</wp:align>
                </wp:positionH>
                <wp:positionV relativeFrom="paragraph">
                  <wp:posOffset>2908935</wp:posOffset>
                </wp:positionV>
                <wp:extent cx="1424940" cy="441960"/>
                <wp:effectExtent l="0" t="0" r="0" b="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441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2316FF" w14:textId="359D228E" w:rsidR="00876641" w:rsidRDefault="00876641" w:rsidP="00876641">
                            <w:pPr>
                              <w:jc w:val="both"/>
                            </w:pPr>
                            <w:r>
                              <w:t>2018-2019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BA578" id="_x0000_s1040" type="#_x0000_t202" style="position:absolute;margin-left:0;margin-top:229.05pt;width:112.2pt;height:34.8pt;z-index:2516899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" filled="f" stroked="f">
                <v:textbox>
                  <w:txbxContent>
                    <w:p w14:paraId="362316FF" w14:textId="359D228E" w:rsidR="00876641" w:rsidRDefault="00876641" w:rsidP="00876641">
                      <w:pPr>
                        <w:jc w:val="both"/>
                      </w:pPr>
                      <w:r>
                        <w:t>2018-2019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HAnsi" w:eastAsiaTheme="majorEastAsia" w:hAnsiTheme="majorHAnsi" w:cstheme="majorBidi"/>
          <w:b/>
          <w:noProof/>
          <w:color w:val="2E74B5" w:themeColor="accent1" w:themeShade="BF"/>
          <w:sz w:val="28"/>
          <w:szCs w:val="28"/>
        </w:rPr>
        <w:drawing>
          <wp:inline distT="0" distB="0" distL="0" distR="0" wp14:anchorId="479B1356" wp14:editId="306710B3">
            <wp:extent cx="5943600" cy="2964180"/>
            <wp:effectExtent l="0" t="0" r="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2A864" w14:textId="34E9C7B7" w:rsidR="00876641" w:rsidRDefault="00876641" w:rsidP="00ED34AE">
      <w:pPr>
        <w:ind w:left="0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8"/>
        </w:rPr>
      </w:pPr>
    </w:p>
    <w:p w14:paraId="65682E36" w14:textId="5CF35954" w:rsidR="00876641" w:rsidRDefault="00876641" w:rsidP="00ED34AE">
      <w:pPr>
        <w:ind w:left="0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EB6D157" wp14:editId="45C84F9E">
                <wp:simplePos x="0" y="0"/>
                <wp:positionH relativeFrom="margin">
                  <wp:align>center</wp:align>
                </wp:positionH>
                <wp:positionV relativeFrom="paragraph">
                  <wp:posOffset>2788285</wp:posOffset>
                </wp:positionV>
                <wp:extent cx="1424940" cy="441960"/>
                <wp:effectExtent l="0" t="0" r="0" b="0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441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C324EA" w14:textId="54467447" w:rsidR="00876641" w:rsidRDefault="00876641" w:rsidP="00876641">
                            <w:pPr>
                              <w:jc w:val="both"/>
                            </w:pPr>
                            <w:r>
                              <w:t>2019-2020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6D157" id="_x0000_s1041" type="#_x0000_t202" style="position:absolute;margin-left:0;margin-top:219.55pt;width:112.2pt;height:34.8pt;z-index:2516920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" filled="f" stroked="f">
                <v:textbox>
                  <w:txbxContent>
                    <w:p w14:paraId="78C324EA" w14:textId="54467447" w:rsidR="00876641" w:rsidRDefault="00876641" w:rsidP="00876641">
                      <w:pPr>
                        <w:jc w:val="both"/>
                      </w:pPr>
                      <w:r>
                        <w:t>2019-2020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HAnsi" w:eastAsiaTheme="majorEastAsia" w:hAnsiTheme="majorHAnsi" w:cstheme="majorBidi"/>
          <w:b/>
          <w:noProof/>
          <w:color w:val="2E74B5" w:themeColor="accent1" w:themeShade="BF"/>
          <w:sz w:val="28"/>
          <w:szCs w:val="28"/>
        </w:rPr>
        <w:drawing>
          <wp:inline distT="0" distB="0" distL="0" distR="0" wp14:anchorId="36191AB1" wp14:editId="653CBCD5">
            <wp:extent cx="5943600" cy="2964180"/>
            <wp:effectExtent l="0" t="0" r="0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D4E1C" w14:textId="7CAA84ED" w:rsidR="00876641" w:rsidRDefault="00876641" w:rsidP="00ED34AE">
      <w:pPr>
        <w:ind w:left="0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8"/>
        </w:rPr>
      </w:pPr>
    </w:p>
    <w:p w14:paraId="212D68FE" w14:textId="77777777" w:rsidR="00876641" w:rsidRPr="00ED34AE" w:rsidRDefault="00876641" w:rsidP="00ED34AE">
      <w:pPr>
        <w:ind w:left="0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8"/>
        </w:rPr>
      </w:pPr>
    </w:p>
    <w:sectPr w:rsidR="00876641" w:rsidRPr="00ED34AE">
      <w:footerReference w:type="default" r:id="rId27"/>
      <w:footerReference w:type="first" r:id="rId2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707AD" w14:textId="77777777" w:rsidR="00673915" w:rsidRDefault="00673915">
      <w:pPr>
        <w:spacing w:after="0" w:line="240" w:lineRule="auto"/>
      </w:pPr>
      <w:r>
        <w:separator/>
      </w:r>
    </w:p>
  </w:endnote>
  <w:endnote w:type="continuationSeparator" w:id="0">
    <w:p w14:paraId="669E66A0" w14:textId="77777777" w:rsidR="00673915" w:rsidRDefault="00673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2C53F" w14:textId="77777777" w:rsidR="009000CE" w:rsidRDefault="00673915">
    <w:pPr>
      <w:pStyle w:val="Footer"/>
    </w:pPr>
    <w:sdt>
      <w:sdtPr>
        <w:id w:val="2139765491"/>
        <w:placeholder>
          <w:docPart w:val="1D6CD26D88BC46519A736B8046733A77"/>
        </w:placeholder>
        <w:temporary/>
        <w:showingPlcHdr/>
        <w15:appearance w15:val="hidden"/>
      </w:sdtPr>
      <w:sdtEndPr/>
      <w:sdtContent>
        <w:r w:rsidR="00184AA9">
          <w:t>[Type here]</w:t>
        </w:r>
      </w:sdtContent>
    </w:sdt>
    <w:r w:rsidR="00184AA9">
      <w:ptab w:relativeTo="margin" w:alignment="center" w:leader="none"/>
    </w:r>
    <w:sdt>
      <w:sdtPr>
        <w:id w:val="-747110299"/>
        <w:placeholder>
          <w:docPart w:val="1D6CD26D88BC46519A736B8046733A77"/>
        </w:placeholder>
        <w:temporary/>
        <w:showingPlcHdr/>
        <w15:appearance w15:val="hidden"/>
      </w:sdtPr>
      <w:sdtEndPr/>
      <w:sdtContent>
        <w:r w:rsidR="00184AA9">
          <w:t>[Type here]</w:t>
        </w:r>
      </w:sdtContent>
    </w:sdt>
    <w:r w:rsidR="00184AA9">
      <w:ptab w:relativeTo="margin" w:alignment="right" w:leader="none"/>
    </w:r>
    <w:sdt>
      <w:sdtPr>
        <w:id w:val="1832874115"/>
        <w:placeholder>
          <w:docPart w:val="1D6CD26D88BC46519A736B8046733A77"/>
        </w:placeholder>
        <w:temporary/>
        <w:showingPlcHdr/>
        <w15:appearance w15:val="hidden"/>
      </w:sdtPr>
      <w:sdtEndPr/>
      <w:sdtContent>
        <w:r w:rsidR="00184AA9">
          <w:t>[Type here]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 with title, name and page number"/>
    </w:tblPr>
    <w:tblGrid>
      <w:gridCol w:w="4680"/>
      <w:gridCol w:w="4680"/>
    </w:tblGrid>
    <w:tr w:rsidR="009000CE" w14:paraId="3A715BC8" w14:textId="77777777">
      <w:tc>
        <w:tcPr>
          <w:tcW w:w="4675" w:type="dxa"/>
        </w:tcPr>
        <w:p w14:paraId="42162423" w14:textId="26B6EA76" w:rsidR="009000CE" w:rsidRDefault="00673915">
          <w:pPr>
            <w:pStyle w:val="Footer"/>
          </w:pPr>
          <w:sdt>
            <w:sdtPr>
              <w:alias w:val="Title"/>
              <w:tag w:val=""/>
              <w:id w:val="956298023"/>
              <w:placeholder>
                <w:docPart w:val="7B2733B5EC4246209BF6AD238E0513B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ED34AE">
                <w:t>&lt;PROJECT NAME&gt; Executive Summary</w:t>
              </w:r>
            </w:sdtContent>
          </w:sdt>
          <w:r w:rsidR="00184AA9">
            <w:t xml:space="preserve"> |</w:t>
          </w:r>
          <w:r w:rsidR="00184AA9">
            <w:rPr>
              <w:rStyle w:val="Heading2Char"/>
              <w:rFonts w:asciiTheme="minorHAnsi" w:eastAsiaTheme="minorEastAsia" w:hAnsiTheme="minorHAnsi" w:cstheme="minorBidi"/>
              <w:sz w:val="22"/>
              <w:szCs w:val="22"/>
            </w:rPr>
            <w:t xml:space="preserve"> </w:t>
          </w:r>
          <w:sdt>
            <w:sdtPr>
              <w:rPr>
                <w:rStyle w:val="Heading2Char"/>
                <w:rFonts w:asciiTheme="minorHAnsi" w:eastAsiaTheme="minorEastAsia" w:hAnsiTheme="minorHAnsi" w:cstheme="minorBidi"/>
                <w:sz w:val="22"/>
                <w:szCs w:val="22"/>
              </w:rPr>
              <w:alias w:val="Your Name"/>
              <w:tag w:val=""/>
              <w:id w:val="-2064167769"/>
              <w:placeholder>
                <w:docPart w:val="18E897290B554BC4A6B3D76AED7A6D26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>
              <w:rPr>
                <w:rStyle w:val="DefaultParagraphFont"/>
              </w:rPr>
            </w:sdtEndPr>
            <w:sdtContent>
              <w:r w:rsidR="00ED34AE">
                <w:rPr>
                  <w:rStyle w:val="Heading2Char"/>
                  <w:rFonts w:asciiTheme="minorHAnsi" w:eastAsiaTheme="minorEastAsia" w:hAnsiTheme="minorHAnsi" w:cstheme="minorBidi"/>
                  <w:sz w:val="22"/>
                  <w:szCs w:val="22"/>
                </w:rPr>
                <w:t>Group Member Names</w:t>
              </w:r>
            </w:sdtContent>
          </w:sdt>
        </w:p>
      </w:tc>
      <w:tc>
        <w:tcPr>
          <w:tcW w:w="4675" w:type="dxa"/>
        </w:tcPr>
        <w:p w14:paraId="66753B50" w14:textId="2F2C43A9" w:rsidR="009000CE" w:rsidRDefault="00184AA9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DD0ACF">
            <w:rPr>
              <w:noProof/>
            </w:rPr>
            <w:t>3</w:t>
          </w:r>
          <w:r>
            <w:fldChar w:fldCharType="end"/>
          </w:r>
          <w:r>
            <w:t xml:space="preserve"> of  </w:t>
          </w:r>
          <w:r w:rsidR="00AD07E1">
            <w:rPr>
              <w:noProof/>
            </w:rPr>
            <w:fldChar w:fldCharType="begin"/>
          </w:r>
          <w:r w:rsidR="00AD07E1">
            <w:rPr>
              <w:noProof/>
            </w:rPr>
            <w:instrText xml:space="preserve"> SECTIONPAGES  \* Arabic  \* MERGEFORMAT </w:instrText>
          </w:r>
          <w:r w:rsidR="00AD07E1">
            <w:rPr>
              <w:noProof/>
            </w:rPr>
            <w:fldChar w:fldCharType="separate"/>
          </w:r>
          <w:r w:rsidR="00966EA8">
            <w:rPr>
              <w:noProof/>
            </w:rPr>
            <w:t>10</w:t>
          </w:r>
          <w:r w:rsidR="00AD07E1">
            <w:rPr>
              <w:noProof/>
            </w:rPr>
            <w:fldChar w:fldCharType="end"/>
          </w:r>
        </w:p>
      </w:tc>
    </w:tr>
  </w:tbl>
  <w:p w14:paraId="29DADAD4" w14:textId="77777777" w:rsidR="009000CE" w:rsidRDefault="009000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08C52" w14:textId="31EC9037" w:rsidR="009000CE" w:rsidRDefault="00673915">
    <w:pPr>
      <w:pStyle w:val="Footer"/>
    </w:pPr>
    <w:sdt>
      <w:sdtPr>
        <w:alias w:val="Title"/>
        <w:tag w:val=""/>
        <w:id w:val="1325624233"/>
        <w:placeholder>
          <w:docPart w:val="7B2733B5EC4246209BF6AD238E0513B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D34AE">
          <w:t>&lt;PROJECT NAME&gt; Executive Summary</w:t>
        </w:r>
      </w:sdtContent>
    </w:sdt>
    <w:r w:rsidR="00184AA9">
      <w:t xml:space="preserve"> | </w:t>
    </w:r>
    <w:sdt>
      <w:sdtPr>
        <w:rPr>
          <w:rStyle w:val="Heading2Char"/>
          <w:rFonts w:asciiTheme="minorHAnsi" w:eastAsiaTheme="minorEastAsia" w:hAnsiTheme="minorHAnsi" w:cstheme="minorBidi"/>
          <w:sz w:val="22"/>
          <w:szCs w:val="22"/>
        </w:rPr>
        <w:alias w:val="Your Name"/>
        <w:tag w:val=""/>
        <w:id w:val="1581332215"/>
        <w:placeholder>
          <w:docPart w:val="18E897290B554BC4A6B3D76AED7A6D2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rStyle w:val="DefaultParagraphFont"/>
        </w:rPr>
      </w:sdtEndPr>
      <w:sdtContent>
        <w:r w:rsidR="00ED34AE">
          <w:rPr>
            <w:rStyle w:val="Heading2Char"/>
            <w:rFonts w:asciiTheme="minorHAnsi" w:eastAsiaTheme="minorEastAsia" w:hAnsiTheme="minorHAnsi" w:cstheme="minorBidi"/>
            <w:sz w:val="22"/>
            <w:szCs w:val="22"/>
          </w:rPr>
          <w:t>Group Member Names</w:t>
        </w:r>
      </w:sdtContent>
    </w:sdt>
    <w:r w:rsidR="00184AA9">
      <w:ptab w:relativeTo="margin" w:alignment="right" w:leader="none"/>
    </w:r>
    <w:r w:rsidR="00184AA9">
      <w:t xml:space="preserve">Page </w:t>
    </w:r>
    <w:r w:rsidR="00184AA9">
      <w:fldChar w:fldCharType="begin"/>
    </w:r>
    <w:r w:rsidR="00184AA9">
      <w:instrText xml:space="preserve"> PAGE  \* Arabic  \* MERGEFORMAT </w:instrText>
    </w:r>
    <w:r w:rsidR="00184AA9">
      <w:fldChar w:fldCharType="separate"/>
    </w:r>
    <w:r w:rsidR="00184AA9">
      <w:rPr>
        <w:noProof/>
      </w:rPr>
      <w:t>2</w:t>
    </w:r>
    <w:r w:rsidR="00184AA9">
      <w:fldChar w:fldCharType="end"/>
    </w:r>
    <w:r w:rsidR="00184AA9">
      <w:t xml:space="preserve"> of </w:t>
    </w:r>
    <w:r w:rsidR="00AD07E1">
      <w:rPr>
        <w:noProof/>
      </w:rPr>
      <w:fldChar w:fldCharType="begin"/>
    </w:r>
    <w:r w:rsidR="00AD07E1">
      <w:rPr>
        <w:noProof/>
      </w:rPr>
      <w:instrText xml:space="preserve"> NUMPAGES  \* Arabic  \* MERGEFORMAT </w:instrText>
    </w:r>
    <w:r w:rsidR="00AD07E1">
      <w:rPr>
        <w:noProof/>
      </w:rPr>
      <w:fldChar w:fldCharType="separate"/>
    </w:r>
    <w:r w:rsidR="00184AA9">
      <w:rPr>
        <w:noProof/>
      </w:rPr>
      <w:t>6</w:t>
    </w:r>
    <w:r w:rsidR="00AD07E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1B2F0" w14:textId="77777777" w:rsidR="00673915" w:rsidRDefault="00673915">
      <w:pPr>
        <w:spacing w:after="0" w:line="240" w:lineRule="auto"/>
      </w:pPr>
      <w:r>
        <w:separator/>
      </w:r>
    </w:p>
  </w:footnote>
  <w:footnote w:type="continuationSeparator" w:id="0">
    <w:p w14:paraId="3A0D6AD9" w14:textId="77777777" w:rsidR="00673915" w:rsidRDefault="006739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76A4D"/>
    <w:multiLevelType w:val="hybridMultilevel"/>
    <w:tmpl w:val="31560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8851AA"/>
    <w:multiLevelType w:val="hybridMultilevel"/>
    <w:tmpl w:val="C7660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xMjM0MTUxsDSxNDFV0lEKTi0uzszPAykwqgUAzrnMBSwAAAA="/>
  </w:docVars>
  <w:rsids>
    <w:rsidRoot w:val="00184AA9"/>
    <w:rsid w:val="00110AC3"/>
    <w:rsid w:val="00184AA9"/>
    <w:rsid w:val="001D20F9"/>
    <w:rsid w:val="002B27BE"/>
    <w:rsid w:val="002D4235"/>
    <w:rsid w:val="00466A4A"/>
    <w:rsid w:val="005818BA"/>
    <w:rsid w:val="00673915"/>
    <w:rsid w:val="0073482B"/>
    <w:rsid w:val="00843183"/>
    <w:rsid w:val="00852CF1"/>
    <w:rsid w:val="00876641"/>
    <w:rsid w:val="009000CE"/>
    <w:rsid w:val="00922350"/>
    <w:rsid w:val="00966EA8"/>
    <w:rsid w:val="0097144C"/>
    <w:rsid w:val="009903D8"/>
    <w:rsid w:val="009F0A6E"/>
    <w:rsid w:val="00AD07E1"/>
    <w:rsid w:val="00AD4741"/>
    <w:rsid w:val="00AE0CAF"/>
    <w:rsid w:val="00AE59A0"/>
    <w:rsid w:val="00B00001"/>
    <w:rsid w:val="00BD165C"/>
    <w:rsid w:val="00BF227C"/>
    <w:rsid w:val="00BF69B4"/>
    <w:rsid w:val="00C45A09"/>
    <w:rsid w:val="00D81240"/>
    <w:rsid w:val="00DD0ACF"/>
    <w:rsid w:val="00ED34AE"/>
    <w:rsid w:val="00EF1F30"/>
    <w:rsid w:val="00F93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A2E6FE7"/>
  <w15:chartTrackingRefBased/>
  <w15:docId w15:val="{6C924AE6-93D1-46B9-B430-2AFAC8AFF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480" w:lineRule="auto"/>
      <w:ind w:left="720"/>
    </w:pPr>
  </w:style>
  <w:style w:type="paragraph" w:styleId="Heading1">
    <w:name w:val="heading 1"/>
    <w:basedOn w:val="Normal"/>
    <w:next w:val="Normal"/>
    <w:link w:val="Heading1Char"/>
    <w:uiPriority w:val="1"/>
    <w:qFormat/>
    <w:rsid w:val="00184AA9"/>
    <w:pPr>
      <w:keepNext/>
      <w:keepLines/>
      <w:spacing w:before="240" w:after="240"/>
      <w:ind w:left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184AA9"/>
    <w:pPr>
      <w:keepNext/>
      <w:keepLines/>
      <w:spacing w:after="240" w:line="36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after="0"/>
      <w:ind w:right="720"/>
      <w:jc w:val="right"/>
      <w:outlineLvl w:val="2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ind w:left="0"/>
      <w:jc w:val="center"/>
    </w:pPr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1"/>
    <w:rsid w:val="00184AA9"/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184AA9"/>
    <w:rPr>
      <w:rFonts w:asciiTheme="majorHAnsi" w:eastAsiaTheme="majorEastAsia" w:hAnsiTheme="majorHAnsi" w:cstheme="majorBidi"/>
      <w:color w:val="2E74B5" w:themeColor="accent1" w:themeShade="BF"/>
      <w:sz w:val="24"/>
      <w:szCs w:val="28"/>
    </w:rPr>
  </w:style>
  <w:style w:type="paragraph" w:styleId="NoSpacing">
    <w:name w:val="No Spacing"/>
    <w:link w:val="NoSpacingChar"/>
    <w:uiPriority w:val="1"/>
    <w:qFormat/>
    <w:pPr>
      <w:spacing w:after="0" w:line="240" w:lineRule="auto"/>
      <w:ind w:left="7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Footer">
    <w:name w:val="footer"/>
    <w:basedOn w:val="Normal"/>
    <w:link w:val="FooterChar"/>
    <w:uiPriority w:val="2"/>
    <w:pPr>
      <w:tabs>
        <w:tab w:val="center" w:pos="4680"/>
        <w:tab w:val="right" w:pos="9360"/>
      </w:tabs>
      <w:spacing w:after="0" w:line="240" w:lineRule="auto"/>
      <w:ind w:left="0"/>
    </w:pPr>
    <w:rPr>
      <w:color w:val="2E74B5" w:themeColor="accent1" w:themeShade="BF"/>
    </w:rPr>
  </w:style>
  <w:style w:type="character" w:customStyle="1" w:styleId="FooterChar">
    <w:name w:val="Footer Char"/>
    <w:basedOn w:val="DefaultParagraphFont"/>
    <w:link w:val="Footer"/>
    <w:uiPriority w:val="2"/>
    <w:rPr>
      <w:color w:val="2E74B5" w:themeColor="accent1" w:themeShade="BF"/>
    </w:r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styleId="Emphasis">
    <w:name w:val="Emphasis"/>
    <w:basedOn w:val="DefaultParagraphFont"/>
    <w:uiPriority w:val="1"/>
    <w:qFormat/>
    <w:rPr>
      <w:i/>
      <w:iCs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Paragraph">
    <w:name w:val="List Paragraph"/>
    <w:basedOn w:val="Normal"/>
    <w:uiPriority w:val="34"/>
    <w:unhideWhenUsed/>
    <w:qFormat/>
    <w:rsid w:val="00BF227C"/>
    <w:pPr>
      <w:contextualSpacing/>
    </w:pPr>
  </w:style>
  <w:style w:type="character" w:styleId="Hyperlink">
    <w:name w:val="Hyperlink"/>
    <w:basedOn w:val="DefaultParagraphFont"/>
    <w:uiPriority w:val="99"/>
    <w:unhideWhenUsed/>
    <w:rsid w:val="00966E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6E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drive.google.com/drive/folders/1I897BZ6PQjc7wlaKuPYxaZuqRFlOq9VM?usp=sharing" TargetMode="External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drive/folders/1SvcDo2aYnBBIEH_rYD5CWH8vT_B_wp_A?usp=shari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footer" Target="footer2.xml"/><Relationship Id="rId30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2172046\AppData\Roaming\Microsoft\Templates\Term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D990F4C6A334C0E8DEAC84C80800F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CDBD3-A7D4-4712-A08D-E172FC3AB453}"/>
      </w:docPartPr>
      <w:docPartBody>
        <w:p w:rsidR="00854693" w:rsidRDefault="00854693">
          <w:pPr>
            <w:pStyle w:val="1D990F4C6A334C0E8DEAC84C80800F4D"/>
          </w:pPr>
          <w:r>
            <w:t>[Term Paper Title]</w:t>
          </w:r>
        </w:p>
      </w:docPartBody>
    </w:docPart>
    <w:docPart>
      <w:docPartPr>
        <w:name w:val="A18DEC0687044EE589B3BF2C1A271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CF87E-DF5E-4FAD-8D2B-E456A8E5AF0C}"/>
      </w:docPartPr>
      <w:docPartBody>
        <w:p w:rsidR="00854693" w:rsidRDefault="00854693">
          <w:pPr>
            <w:pStyle w:val="A18DEC0687044EE589B3BF2C1A2713C0"/>
          </w:pPr>
          <w:r>
            <w:t>[Your Name]</w:t>
          </w:r>
        </w:p>
      </w:docPartBody>
    </w:docPart>
    <w:docPart>
      <w:docPartPr>
        <w:name w:val="CCAB335EBB7D49D09A6FD43A25F22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2F9C6B-E187-4411-8FEA-2C54294AC5AD}"/>
      </w:docPartPr>
      <w:docPartBody>
        <w:p w:rsidR="00854693" w:rsidRDefault="00854693">
          <w:pPr>
            <w:pStyle w:val="CCAB335EBB7D49D09A6FD43A25F22038"/>
          </w:pPr>
          <w:r>
            <w:rPr>
              <w:rStyle w:val="Heading3Char"/>
            </w:rPr>
            <w:t>[Date]</w:t>
          </w:r>
        </w:p>
      </w:docPartBody>
    </w:docPart>
    <w:docPart>
      <w:docPartPr>
        <w:name w:val="8C09BC55A5FB455B83B3DD7146A248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BBCD-FF66-4004-AFA6-8E7B56717B62}"/>
      </w:docPartPr>
      <w:docPartBody>
        <w:p w:rsidR="00854693" w:rsidRDefault="00854693">
          <w:pPr>
            <w:pStyle w:val="8C09BC55A5FB455B83B3DD7146A24890"/>
          </w:pPr>
          <w:r>
            <w:rPr>
              <w:rStyle w:val="Heading1Char"/>
            </w:rPr>
            <w:t>Abstract</w:t>
          </w:r>
        </w:p>
      </w:docPartBody>
    </w:docPart>
    <w:docPart>
      <w:docPartPr>
        <w:name w:val="559836C371A8476EB4033E4A515282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814DFF-8287-4064-A274-574831F3E0A8}"/>
      </w:docPartPr>
      <w:docPartBody>
        <w:p w:rsidR="00854693" w:rsidRDefault="00854693">
          <w:pPr>
            <w:pStyle w:val="559836C371A8476EB4033E4A51528256"/>
          </w:pPr>
          <w:r>
            <w:t>Introduction</w:t>
          </w:r>
        </w:p>
      </w:docPartBody>
    </w:docPart>
    <w:docPart>
      <w:docPartPr>
        <w:name w:val="1D6CD26D88BC46519A736B804673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EB6C9-86F9-47D1-BC52-4B122EF7D810}"/>
      </w:docPartPr>
      <w:docPartBody>
        <w:p w:rsidR="00854693" w:rsidRDefault="00854693">
          <w:pPr>
            <w:pStyle w:val="1D6CD26D88BC46519A736B8046733A77"/>
          </w:pPr>
          <w:r>
            <w:t>Results</w:t>
          </w:r>
        </w:p>
      </w:docPartBody>
    </w:docPart>
    <w:docPart>
      <w:docPartPr>
        <w:name w:val="7B2733B5EC4246209BF6AD238E051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D62E4F-D337-478F-86AB-47AFC829A5C7}"/>
      </w:docPartPr>
      <w:docPartBody>
        <w:p w:rsidR="00854693" w:rsidRDefault="00854693">
          <w:pPr>
            <w:pStyle w:val="7B2733B5EC4246209BF6AD238E0513B8"/>
          </w:pPr>
          <w:r>
            <w:t>[</w:t>
          </w:r>
          <w:r>
            <w:rPr>
              <w:rStyle w:val="PlaceholderText"/>
            </w:rPr>
            <w:t>Title of Term Paper]</w:t>
          </w:r>
        </w:p>
      </w:docPartBody>
    </w:docPart>
    <w:docPart>
      <w:docPartPr>
        <w:name w:val="18E897290B554BC4A6B3D76AED7A6D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6EF5F-F3A6-4F6A-A71A-52B6F2CEA3D8}"/>
      </w:docPartPr>
      <w:docPartBody>
        <w:p w:rsidR="00854693" w:rsidRDefault="00854693">
          <w:pPr>
            <w:pStyle w:val="18E897290B554BC4A6B3D76AED7A6D26"/>
          </w:pPr>
          <w:r>
            <w:rPr>
              <w:rStyle w:val="PlaceholderText"/>
            </w:rPr>
            <w:t>[</w:t>
          </w:r>
          <w:r>
            <w:t>Your Name</w:t>
          </w:r>
          <w:r>
            <w:rPr>
              <w:rStyle w:val="PlaceholderText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693"/>
    <w:rsid w:val="00127353"/>
    <w:rsid w:val="0015183A"/>
    <w:rsid w:val="001B35B9"/>
    <w:rsid w:val="004A249E"/>
    <w:rsid w:val="00690892"/>
    <w:rsid w:val="00854693"/>
    <w:rsid w:val="00867004"/>
    <w:rsid w:val="00A8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240" w:after="240" w:line="48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after="0" w:line="480" w:lineRule="auto"/>
      <w:ind w:left="720" w:right="720"/>
      <w:jc w:val="right"/>
      <w:outlineLvl w:val="2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990F4C6A334C0E8DEAC84C80800F4D">
    <w:name w:val="1D990F4C6A334C0E8DEAC84C80800F4D"/>
  </w:style>
  <w:style w:type="paragraph" w:customStyle="1" w:styleId="A18DEC0687044EE589B3BF2C1A2713C0">
    <w:name w:val="A18DEC0687044EE589B3BF2C1A2713C0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 w:eastAsia="en-US"/>
    </w:rPr>
  </w:style>
  <w:style w:type="paragraph" w:customStyle="1" w:styleId="CCAB335EBB7D49D09A6FD43A25F22038">
    <w:name w:val="CCAB335EBB7D49D09A6FD43A25F22038"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US" w:eastAsia="en-US"/>
    </w:rPr>
  </w:style>
  <w:style w:type="paragraph" w:customStyle="1" w:styleId="8C09BC55A5FB455B83B3DD7146A24890">
    <w:name w:val="8C09BC55A5FB455B83B3DD7146A24890"/>
  </w:style>
  <w:style w:type="paragraph" w:customStyle="1" w:styleId="559836C371A8476EB4033E4A51528256">
    <w:name w:val="559836C371A8476EB4033E4A51528256"/>
  </w:style>
  <w:style w:type="paragraph" w:customStyle="1" w:styleId="1D6CD26D88BC46519A736B8046733A77">
    <w:name w:val="1D6CD26D88BC46519A736B8046733A77"/>
  </w:style>
  <w:style w:type="paragraph" w:customStyle="1" w:styleId="7B2733B5EC4246209BF6AD238E0513B8">
    <w:name w:val="7B2733B5EC4246209BF6AD238E0513B8"/>
  </w:style>
  <w:style w:type="paragraph" w:customStyle="1" w:styleId="18E897290B554BC4A6B3D76AED7A6D26">
    <w:name w:val="18E897290B554BC4A6B3D76AED7A6D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rm paper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32C76E5-D8A0-438C-9BB2-28E1EDEBC9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Term paper.dotx</Template>
  <TotalTime>712</TotalTime>
  <Pages>11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&lt;PROJECT NAME&gt; Executive Summary</vt:lpstr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&lt;PROJECT NAME&gt; Executive Summary</dc:title>
  <dc:creator>Group Member Names</dc:creator>
  <cp:keywords/>
  <cp:lastModifiedBy>Avishka Sandeepa</cp:lastModifiedBy>
  <cp:revision>14</cp:revision>
  <cp:lastPrinted>2021-10-23T17:27:00Z</cp:lastPrinted>
  <dcterms:created xsi:type="dcterms:W3CDTF">2021-10-10T12:43:00Z</dcterms:created>
  <dcterms:modified xsi:type="dcterms:W3CDTF">2021-10-23T17:28:00Z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TC040221229991</vt:lpwstr>
  </property>
</Properties>
</file>